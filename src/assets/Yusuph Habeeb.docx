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Bahnschrift SemiCondensed" w:hAnsi="Bahnschrift SemiCondensed"/>
          <w:b/>
          <w:bCs/>
        </w:rPr>
        <w:id w:val="633372245"/>
        <w:placeholder>
          <w:docPart w:val="757D91CA49F1479EBFCB18431DFB87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A91AF2" w:rsidRPr="001138B9" w:rsidRDefault="001138B9" w:rsidP="001138B9">
          <w:pPr>
            <w:pStyle w:val="Title"/>
          </w:pPr>
          <w:r w:rsidRPr="006A26BE">
            <w:rPr>
              <w:rFonts w:ascii="Bahnschrift SemiCondensed" w:hAnsi="Bahnschrift SemiCondensed"/>
              <w:b/>
              <w:bCs/>
            </w:rPr>
            <w:t>Yusuph Habeeb</w:t>
          </w:r>
          <w:r>
            <w:rPr>
              <w:rFonts w:ascii="Bahnschrift SemiCondensed" w:hAnsi="Bahnschrift SemiCondensed"/>
              <w:b/>
              <w:bCs/>
            </w:rPr>
            <w:t xml:space="preserve"> OLUFEMI</w:t>
          </w:r>
        </w:p>
      </w:sdtContent>
    </w:sdt>
    <w:p w:rsidR="006A26BE" w:rsidRDefault="00F87B2A" w:rsidP="006A26BE">
      <w:pPr>
        <w:pStyle w:val="Subtitle"/>
      </w:pPr>
      <w:r w:rsidRPr="007351F8">
        <w:rPr>
          <w:rFonts w:ascii="Bahnschrift SemiCondensed" w:hAnsi="Bahnschrift SemiCondensed"/>
          <w:noProof/>
          <w:sz w:val="22"/>
          <w:szCs w:val="22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16DD8349" wp14:editId="4B024B54">
                <wp:simplePos x="0" y="0"/>
                <wp:positionH relativeFrom="margin">
                  <wp:posOffset>4629150</wp:posOffset>
                </wp:positionH>
                <wp:positionV relativeFrom="margin">
                  <wp:posOffset>-200025</wp:posOffset>
                </wp:positionV>
                <wp:extent cx="2152015" cy="9047480"/>
                <wp:effectExtent l="0" t="0" r="635" b="127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015" cy="9047480"/>
                          <a:chOff x="-272001" y="19050"/>
                          <a:chExt cx="2048516" cy="9047608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-271995" y="6243448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-272001" y="1905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200024" y="215755"/>
                            <a:ext cx="1948508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AF2" w:rsidRPr="00805F2D" w:rsidRDefault="007F1ABA" w:rsidP="007F1ABA">
                              <w:pPr>
                                <w:pStyle w:val="Subtitle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05F2D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</w:rPr>
                                <w:t>skills</w:t>
                              </w:r>
                            </w:p>
                            <w:p w:rsidR="00510EA1" w:rsidRDefault="00805F2D" w:rsidP="00510EA1">
                              <w:pPr>
                                <w:spacing w:line="276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805F2D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Programming Language:</w:t>
                              </w:r>
                            </w:p>
                            <w:p w:rsidR="00805F2D" w:rsidRPr="00510EA1" w:rsidRDefault="001B4E39" w:rsidP="00510EA1">
                              <w:pPr>
                                <w:spacing w:line="276" w:lineRule="auto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07E3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JavaScript (Es6), HTML, CSS/Sass, </w:t>
                              </w:r>
                              <w:r w:rsidR="009138E8" w:rsidRPr="00007E3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Java, </w:t>
                              </w:r>
                            </w:p>
                            <w:p w:rsidR="00EB14AC" w:rsidRDefault="00BF2DF5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Libraries</w:t>
                              </w:r>
                              <w:r w:rsidR="0035035D"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</w:t>
                              </w:r>
                              <w:r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Framewor</w:t>
                              </w:r>
                              <w:r w:rsidR="0035035D" w:rsidRP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proofErr w:type="spellEnd"/>
                              <w:r w:rsidR="0025009E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25009E" w:rsidRDefault="00DF4F2D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Vue</w:t>
                              </w:r>
                              <w:proofErr w:type="spellEnd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Node </w:t>
                              </w:r>
                              <w:proofErr w:type="spellStart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Express </w:t>
                              </w:r>
                              <w:proofErr w:type="spellStart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js</w:t>
                              </w:r>
                              <w:proofErr w:type="spellEnd"/>
                              <w:r w:rsidR="00643238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, Bootstrap</w:t>
                              </w:r>
                              <w:r w:rsidR="00463B2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, Tailwind</w:t>
                              </w:r>
                            </w:p>
                            <w:p w:rsidR="00C505CE" w:rsidRDefault="00C505CE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Backend:</w:t>
                              </w:r>
                            </w:p>
                            <w:p w:rsidR="00C505CE" w:rsidRDefault="00C505CE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Firebase, </w:t>
                              </w: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Mailchimp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A476E5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API</w:t>
                              </w:r>
                            </w:p>
                            <w:p w:rsidR="00510EA1" w:rsidRDefault="00510EA1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Tools &amp; Platform</w:t>
                              </w:r>
                              <w:r w:rsidR="003359E7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:rsidR="003359E7" w:rsidRDefault="003359E7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Netlify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Heroku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EC600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EC600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Wordpress</w:t>
                              </w:r>
                              <w:proofErr w:type="spellEnd"/>
                              <w:r w:rsidR="00EC6003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, Firebase.</w:t>
                              </w:r>
                            </w:p>
                            <w:p w:rsidR="00EC6003" w:rsidRDefault="00EC6003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:rsidR="00EC6003" w:rsidRDefault="00EC6003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EC6003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Education</w:t>
                              </w:r>
                            </w:p>
                            <w:p w:rsidR="004A6205" w:rsidRDefault="004A6205" w:rsidP="00E347B2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Yaba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Colledge</w:t>
                              </w:r>
                              <w:proofErr w:type="spellEnd"/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of Technology</w:t>
                              </w:r>
                            </w:p>
                            <w:p w:rsidR="004A6205" w:rsidRDefault="004A6205" w:rsidP="00E347B2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2018 – 2021 </w:t>
                              </w:r>
                              <w:r w:rsidR="0021569C" w:rsidRP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21569C" w:rsidRDefault="00C60E71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Ordinary </w:t>
                              </w:r>
                              <w:r w:rsidR="0021569C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National Diploma in Computer Science</w:t>
                              </w: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:rsidR="0006209F" w:rsidRP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</w:p>
                            <w:p w:rsid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06209F">
                                <w:rPr>
                                  <w:rFonts w:ascii="Bahnschrift SemiCondensed" w:hAnsi="Bahnschrift SemiCondensed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Interest</w:t>
                              </w:r>
                            </w:p>
                            <w:p w:rsidR="0006209F" w:rsidRPr="0006209F" w:rsidRDefault="0006209F" w:rsidP="00EC4C2E">
                              <w:pPr>
                                <w:spacing w:line="240" w:lineRule="auto"/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Reading, </w:t>
                              </w:r>
                              <w:r w:rsidR="005D565B">
                                <w:rPr>
                                  <w:rFonts w:ascii="Bahnschrift SemiCondensed" w:hAnsi="Bahnschrift SemiCondensed"/>
                                  <w:color w:val="FFFFFF" w:themeColor="background1"/>
                                  <w:sz w:val="24"/>
                                  <w:szCs w:val="24"/>
                                </w:rPr>
                                <w:t>Music, Swimming, Video 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D8349" id="Group 14" o:spid="_x0000_s1030" style="position:absolute;margin-left:364.5pt;margin-top:-15.75pt;width:169.45pt;height:712.4pt;z-index:251676672;mso-wrap-distance-left:14.4pt;mso-wrap-distance-right:14.4pt;mso-position-horizontal-relative:margin;mso-position-vertical-relative:margin;mso-width-relative:margin;mso-height-relative:margin" coordorigin="-2720,190" coordsize="20485,90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">
                <v:rect id="Rectangle 18" o:spid="_x0000_s1031" style="position:absolute;left:-2719;top:62434;width:20484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left:-2720;top:190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-2000;top:2157;width:19484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A91AF2" w:rsidRPr="00805F2D" w:rsidRDefault="007F1ABA" w:rsidP="007F1ABA">
                        <w:pPr>
                          <w:pStyle w:val="Subtitle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</w:rPr>
                        </w:pPr>
                        <w:r w:rsidRPr="00805F2D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</w:rPr>
                          <w:t>skills</w:t>
                        </w:r>
                      </w:p>
                      <w:p w:rsidR="00510EA1" w:rsidRDefault="00805F2D" w:rsidP="00510EA1">
                        <w:pPr>
                          <w:spacing w:line="276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805F2D">
                          <w:rPr>
                            <w:b/>
                            <w:bCs/>
                            <w:color w:val="FFFFFF" w:themeColor="background1"/>
                          </w:rPr>
                          <w:t>Programming Language:</w:t>
                        </w:r>
                      </w:p>
                      <w:p w:rsidR="00805F2D" w:rsidRPr="00510EA1" w:rsidRDefault="001B4E39" w:rsidP="00510EA1">
                        <w:pPr>
                          <w:spacing w:line="276" w:lineRule="auto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07E3C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JavaScript (Es6), HTML, CSS/Sass, </w:t>
                        </w:r>
                        <w:r w:rsidR="009138E8" w:rsidRPr="00007E3C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Java, </w:t>
                        </w:r>
                      </w:p>
                      <w:p w:rsidR="00EB14AC" w:rsidRDefault="00BF2DF5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Libraries</w:t>
                        </w:r>
                        <w:r w:rsidR="0035035D"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</w:t>
                        </w:r>
                        <w:r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Framewor</w:t>
                        </w:r>
                        <w:r w:rsidR="0035035D" w:rsidRP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25009E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  <w:p w:rsidR="0025009E" w:rsidRDefault="00DF4F2D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JQuery, </w:t>
                        </w:r>
                        <w:r w:rsidR="00643238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Vue js, Node js, Express js, Bootstrap</w:t>
                        </w:r>
                        <w:r w:rsidR="00463B23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, Tailwind</w:t>
                        </w:r>
                      </w:p>
                      <w:p w:rsidR="00C505CE" w:rsidRDefault="00C505CE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Backend:</w:t>
                        </w:r>
                      </w:p>
                      <w:p w:rsidR="00C505CE" w:rsidRDefault="00C505CE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Firebase, Mailchimp, </w:t>
                        </w:r>
                        <w:r w:rsidR="00A476E5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API</w:t>
                        </w:r>
                      </w:p>
                      <w:p w:rsidR="00510EA1" w:rsidRDefault="00510EA1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Tools &amp; Platform</w:t>
                        </w:r>
                        <w:r w:rsidR="003359E7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</w:p>
                      <w:p w:rsidR="003359E7" w:rsidRDefault="003359E7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Git, Github, Netlify, Heroku,</w:t>
                        </w:r>
                        <w:r w:rsidR="00EC6003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 Wordpress, Firebase.</w:t>
                        </w:r>
                      </w:p>
                      <w:p w:rsidR="00EC6003" w:rsidRDefault="00EC6003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:rsidR="00EC6003" w:rsidRDefault="00EC6003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EC6003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Education</w:t>
                        </w:r>
                      </w:p>
                      <w:p w:rsidR="004A6205" w:rsidRDefault="004A6205" w:rsidP="00E347B2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Yaba Colledge of Technology</w:t>
                        </w:r>
                      </w:p>
                      <w:p w:rsidR="004A6205" w:rsidRDefault="004A6205" w:rsidP="00E347B2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2018 – 2021 </w:t>
                        </w:r>
                        <w:r w:rsidR="0021569C" w:rsidRP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21569C" w:rsidRDefault="00C60E71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 xml:space="preserve">Ordinary </w:t>
                        </w:r>
                        <w:r w:rsidR="0021569C"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>National Diploma in Computer Science</w:t>
                        </w: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:rsidR="0006209F" w:rsidRP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</w:p>
                      <w:p w:rsid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06209F">
                          <w:rPr>
                            <w:rFonts w:ascii="Bahnschrift SemiCondensed" w:hAnsi="Bahnschrift SemiCondensed"/>
                            <w:b/>
                            <w:bCs/>
                            <w:color w:val="FFFFFF" w:themeColor="background1"/>
                            <w:sz w:val="44"/>
                            <w:szCs w:val="44"/>
                          </w:rPr>
                          <w:t>Interest</w:t>
                        </w:r>
                      </w:p>
                      <w:p w:rsidR="0006209F" w:rsidRPr="0006209F" w:rsidRDefault="0006209F" w:rsidP="00EC4C2E">
                        <w:pPr>
                          <w:spacing w:line="240" w:lineRule="auto"/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 xml:space="preserve">Reading, </w:t>
                        </w:r>
                        <w:r w:rsidR="005D565B">
                          <w:rPr>
                            <w:rFonts w:ascii="Bahnschrift SemiCondensed" w:hAnsi="Bahnschrift SemiCondensed"/>
                            <w:color w:val="FFFFFF" w:themeColor="background1"/>
                            <w:sz w:val="24"/>
                            <w:szCs w:val="24"/>
                          </w:rPr>
                          <w:t>Music, Swimming, Video Games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Bahnschrift SemiCondensed" w:hAnsi="Bahnschrift SemiCondensed"/>
            <w:sz w:val="28"/>
            <w:szCs w:val="28"/>
          </w:rPr>
          <w:id w:val="1161806749"/>
          <w:placeholder>
            <w:docPart w:val="9C7EB59C152C4121B2C6FB08022D6D7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A26BE" w:rsidRPr="006A26BE">
            <w:rPr>
              <w:rFonts w:ascii="Bahnschrift SemiCondensed" w:hAnsi="Bahnschrift SemiCondensed"/>
              <w:sz w:val="28"/>
              <w:szCs w:val="28"/>
            </w:rPr>
            <w:t>Frontend software engineer</w:t>
          </w:r>
        </w:sdtContent>
      </w:sdt>
      <w:r w:rsidR="00BE34A6">
        <w:t xml:space="preserve"> </w:t>
      </w:r>
    </w:p>
    <w:p w:rsidR="00A91AF2" w:rsidRPr="007351F8" w:rsidRDefault="00693ABE" w:rsidP="00F00364">
      <w:pPr>
        <w:pStyle w:val="NoSpacing"/>
        <w:rPr>
          <w:rFonts w:ascii="Bahnschrift SemiCondensed" w:hAnsi="Bahnschrift SemiCondensed"/>
        </w:rPr>
      </w:pPr>
      <w:r w:rsidRPr="007351F8">
        <w:rPr>
          <w:rFonts w:ascii="Bahnschrift SemiCondensed" w:hAnsi="Bahnschrift SemiCondensed"/>
        </w:rPr>
        <w:t>+234 9016290149</w:t>
      </w:r>
      <w:r w:rsidRPr="007351F8">
        <w:rPr>
          <w:rFonts w:ascii="Bahnschrift SemiCondensed" w:hAnsi="Bahnschrift SemiCondensed"/>
        </w:rPr>
        <w:tab/>
      </w:r>
      <w:r w:rsidR="001E7F54">
        <w:rPr>
          <w:rFonts w:ascii="Bahnschrift SemiCondensed" w:hAnsi="Bahnschrift SemiCondensed"/>
        </w:rPr>
        <w:tab/>
      </w:r>
      <w:hyperlink r:id="rId7" w:history="1">
        <w:r w:rsidR="007C26E1" w:rsidRPr="007351F8">
          <w:rPr>
            <w:rStyle w:val="Hyperlink"/>
            <w:rFonts w:ascii="Bahnschrift SemiCondensed" w:hAnsi="Bahnschrift SemiCondensed"/>
          </w:rPr>
          <w:t>femmy.com</w:t>
        </w:r>
      </w:hyperlink>
      <w:r w:rsidR="00BF4D3A" w:rsidRPr="007351F8">
        <w:rPr>
          <w:rFonts w:ascii="Bahnschrift SemiCondensed" w:hAnsi="Bahnschrift SemiCondensed"/>
        </w:rPr>
        <w:tab/>
        <w:t>github.com/</w:t>
      </w:r>
      <w:proofErr w:type="spellStart"/>
      <w:r w:rsidR="00BF4D3A" w:rsidRPr="007351F8">
        <w:rPr>
          <w:rFonts w:ascii="Bahnschrift SemiCondensed" w:hAnsi="Bahnschrift SemiCondensed"/>
        </w:rPr>
        <w:t>femmyblaq</w:t>
      </w:r>
      <w:proofErr w:type="spellEnd"/>
    </w:p>
    <w:p w:rsidR="00A91AF2" w:rsidRDefault="00A91AF2" w:rsidP="007D44E5"/>
    <w:p w:rsidR="007D44E5" w:rsidRPr="001849D9" w:rsidRDefault="007D44E5" w:rsidP="001849D9">
      <w:pPr>
        <w:rPr>
          <w:rFonts w:ascii="Bahnschrift SemiCondensed" w:hAnsi="Bahnschrift SemiCondensed"/>
          <w:b/>
          <w:bCs/>
          <w:sz w:val="28"/>
          <w:szCs w:val="28"/>
        </w:rPr>
      </w:pPr>
      <w:r w:rsidRPr="001849D9">
        <w:rPr>
          <w:rFonts w:ascii="Bahnschrift SemiCondensed" w:hAnsi="Bahnschrift SemiCondensed"/>
          <w:b/>
          <w:bCs/>
          <w:sz w:val="28"/>
          <w:szCs w:val="28"/>
        </w:rPr>
        <w:t>Project</w:t>
      </w:r>
      <w:r w:rsidR="006A464E">
        <w:rPr>
          <w:rFonts w:ascii="Bahnschrift SemiCondensed" w:hAnsi="Bahnschrift SemiCondensed"/>
          <w:b/>
          <w:bCs/>
          <w:sz w:val="28"/>
          <w:szCs w:val="28"/>
        </w:rPr>
        <w:t>s</w:t>
      </w:r>
      <w:r w:rsidRPr="001849D9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="001849D9" w:rsidRPr="001849D9">
        <w:rPr>
          <w:rFonts w:ascii="Bahnschrift SemiCondensed" w:hAnsi="Bahnschrift SemiCondensed"/>
          <w:b/>
          <w:bCs/>
          <w:sz w:val="28"/>
          <w:szCs w:val="28"/>
        </w:rPr>
        <w:t>Experience</w:t>
      </w:r>
    </w:p>
    <w:p w:rsidR="007D44E5" w:rsidRDefault="005C2EA9" w:rsidP="007D44E5">
      <w:pPr>
        <w:rPr>
          <w:rFonts w:ascii="Bahnschrift SemiCondensed" w:hAnsi="Bahnschrift SemiCondensed"/>
          <w:sz w:val="24"/>
          <w:szCs w:val="24"/>
        </w:rPr>
      </w:pPr>
      <w:proofErr w:type="spellStart"/>
      <w:r w:rsidRPr="005C2EA9">
        <w:rPr>
          <w:rFonts w:ascii="Bahnschrift SemiCondensed" w:hAnsi="Bahnschrift SemiCondensed"/>
          <w:b/>
          <w:bCs/>
          <w:sz w:val="24"/>
          <w:szCs w:val="24"/>
        </w:rPr>
        <w:t>LibraryTuT</w:t>
      </w:r>
      <w:proofErr w:type="spellEnd"/>
      <w:r w:rsidRPr="005C2EA9">
        <w:rPr>
          <w:rFonts w:ascii="Bahnschrift SemiCondensed" w:hAnsi="Bahnschrift SemiCondensed"/>
          <w:b/>
          <w:bCs/>
          <w:sz w:val="24"/>
          <w:szCs w:val="24"/>
        </w:rPr>
        <w:t xml:space="preserve"> </w:t>
      </w:r>
      <w:r w:rsidR="00F927EC">
        <w:rPr>
          <w:rFonts w:ascii="Bahnschrift SemiCondensed" w:hAnsi="Bahnschrift SemiCondensed"/>
          <w:b/>
          <w:bCs/>
          <w:sz w:val="24"/>
          <w:szCs w:val="24"/>
        </w:rPr>
        <w:t xml:space="preserve">– </w:t>
      </w:r>
      <w:r w:rsidR="00F927EC">
        <w:rPr>
          <w:rFonts w:ascii="Bahnschrift SemiCondensed" w:hAnsi="Bahnschrift SemiCondensed"/>
          <w:sz w:val="24"/>
          <w:szCs w:val="24"/>
        </w:rPr>
        <w:t>E-library web app</w:t>
      </w:r>
    </w:p>
    <w:p w:rsidR="00D848CF" w:rsidRPr="006A464E" w:rsidRDefault="002757B1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 xml:space="preserve">Been able read any book of your choice anywhere at </w:t>
      </w:r>
      <w:proofErr w:type="spellStart"/>
      <w:r w:rsidRPr="006A464E">
        <w:rPr>
          <w:rFonts w:ascii="Bahnschrift SemiCondensed" w:hAnsi="Bahnschrift SemiCondensed" w:cs="Arial"/>
          <w:sz w:val="24"/>
          <w:szCs w:val="24"/>
        </w:rPr>
        <w:t>anytime</w:t>
      </w:r>
      <w:proofErr w:type="spellEnd"/>
      <w:r w:rsidR="000C37B0" w:rsidRPr="006A464E">
        <w:rPr>
          <w:rFonts w:ascii="Bahnschrift SemiCondensed" w:hAnsi="Bahnschrift SemiCondensed" w:cs="Arial"/>
          <w:sz w:val="24"/>
          <w:szCs w:val="24"/>
        </w:rPr>
        <w:t>, and also save some books for future use</w:t>
      </w:r>
      <w:r w:rsidR="002D2226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2D2226" w:rsidRPr="006A464E" w:rsidRDefault="002D2226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 xml:space="preserve">Availability of </w:t>
      </w:r>
      <w:r w:rsidR="003244BF" w:rsidRPr="006A464E">
        <w:rPr>
          <w:rFonts w:ascii="Bahnschrift SemiCondensed" w:hAnsi="Bahnschrift SemiCondensed" w:cs="Arial"/>
          <w:sz w:val="24"/>
          <w:szCs w:val="24"/>
        </w:rPr>
        <w:t>anima</w:t>
      </w:r>
      <w:r w:rsidR="00010675" w:rsidRPr="006A464E">
        <w:rPr>
          <w:rFonts w:ascii="Bahnschrift SemiCondensed" w:hAnsi="Bahnschrift SemiCondensed" w:cs="Arial"/>
          <w:sz w:val="24"/>
          <w:szCs w:val="24"/>
        </w:rPr>
        <w:t>ted video on complex courses on</w:t>
      </w:r>
      <w:r w:rsidR="003244BF" w:rsidRPr="006A464E">
        <w:rPr>
          <w:rFonts w:ascii="Bahnschrift SemiCondensed" w:hAnsi="Bahnschrift SemiCondensed" w:cs="Arial"/>
          <w:sz w:val="24"/>
          <w:szCs w:val="24"/>
        </w:rPr>
        <w:t xml:space="preserve"> better understanding for the student</w:t>
      </w:r>
      <w:r w:rsidR="00010675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010675" w:rsidRPr="006A464E" w:rsidRDefault="00010675" w:rsidP="00D848CF">
      <w:pPr>
        <w:pStyle w:val="ListParagraph"/>
        <w:numPr>
          <w:ilvl w:val="0"/>
          <w:numId w:val="1"/>
        </w:numPr>
        <w:rPr>
          <w:rFonts w:ascii="Bahnschrift SemiCondensed" w:hAnsi="Bahnschrift SemiCondensed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>Admins are able to add</w:t>
      </w:r>
      <w:r w:rsidR="00F75266" w:rsidRPr="006A464E">
        <w:rPr>
          <w:rFonts w:ascii="Bahnschrift SemiCondensed" w:hAnsi="Bahnschrift SemiCondensed" w:cs="Arial"/>
          <w:sz w:val="24"/>
          <w:szCs w:val="24"/>
        </w:rPr>
        <w:t xml:space="preserve"> and remove books, each admin must be authenticated before access</w:t>
      </w:r>
      <w:r w:rsidR="00603CCD" w:rsidRPr="006A464E">
        <w:rPr>
          <w:rFonts w:ascii="Bahnschrift SemiCondensed" w:hAnsi="Bahnschrift SemiCondensed" w:cs="Arial"/>
          <w:sz w:val="24"/>
          <w:szCs w:val="24"/>
        </w:rPr>
        <w:t>.</w:t>
      </w:r>
    </w:p>
    <w:p w:rsidR="00803FEF" w:rsidRPr="00BC2662" w:rsidRDefault="00603CCD" w:rsidP="00D848C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A464E">
        <w:rPr>
          <w:rFonts w:ascii="Bahnschrift SemiCondensed" w:hAnsi="Bahnschrift SemiCondensed" w:cs="Arial"/>
          <w:sz w:val="24"/>
          <w:szCs w:val="24"/>
        </w:rPr>
        <w:t xml:space="preserve">Audiobooks are available </w:t>
      </w:r>
      <w:r w:rsidR="004465A7" w:rsidRPr="006A464E">
        <w:rPr>
          <w:rFonts w:ascii="Bahnschrift SemiCondensed" w:hAnsi="Bahnschrift SemiCondensed" w:cs="Arial"/>
          <w:sz w:val="24"/>
          <w:szCs w:val="24"/>
        </w:rPr>
        <w:t>too but with a price plan, stress free and easy to use</w:t>
      </w:r>
      <w:r w:rsidR="004465A7" w:rsidRPr="00BC2662">
        <w:rPr>
          <w:rFonts w:ascii="Arial" w:hAnsi="Arial" w:cs="Arial"/>
          <w:sz w:val="24"/>
          <w:szCs w:val="24"/>
        </w:rPr>
        <w:t>.</w:t>
      </w:r>
    </w:p>
    <w:p w:rsidR="00603CCD" w:rsidRDefault="00803FEF" w:rsidP="00803FEF">
      <w:r w:rsidRPr="005943EE">
        <w:rPr>
          <w:rFonts w:ascii="Bahnschrift SemiCondensed" w:hAnsi="Bahnschrift SemiCondensed"/>
          <w:b/>
          <w:bCs/>
        </w:rPr>
        <w:t>E-wallet</w:t>
      </w:r>
      <w:r>
        <w:t xml:space="preserve"> – </w:t>
      </w:r>
      <w:r w:rsidRPr="005943EE">
        <w:rPr>
          <w:rFonts w:ascii="Bahnschrift SemiCondensed" w:hAnsi="Bahnschrift SemiCondensed"/>
        </w:rPr>
        <w:t>Banking app</w:t>
      </w:r>
    </w:p>
    <w:p w:rsidR="00803FEF" w:rsidRPr="006A464E" w:rsidRDefault="00F44090" w:rsidP="003B154E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 xml:space="preserve">Friendly application for easy funding of bank </w:t>
      </w:r>
      <w:proofErr w:type="gramStart"/>
      <w:r w:rsidRPr="006A464E">
        <w:rPr>
          <w:rFonts w:ascii="Bahnschrift SemiCondensed" w:hAnsi="Bahnschrift SemiCondensed"/>
        </w:rPr>
        <w:t>account</w:t>
      </w:r>
      <w:r w:rsidR="00FC08DA" w:rsidRPr="006A464E">
        <w:rPr>
          <w:rFonts w:ascii="Bahnschrift SemiCondensed" w:hAnsi="Bahnschrift SemiCondensed"/>
        </w:rPr>
        <w:t>, that</w:t>
      </w:r>
      <w:proofErr w:type="gramEnd"/>
      <w:r w:rsidR="00FC08DA" w:rsidRPr="006A464E">
        <w:rPr>
          <w:rFonts w:ascii="Bahnschrift SemiCondensed" w:hAnsi="Bahnschrift SemiCondensed"/>
        </w:rPr>
        <w:t xml:space="preserve"> receives the amount and generate a payment link.</w:t>
      </w:r>
      <w:r w:rsidR="00DF088D" w:rsidRPr="006A464E">
        <w:rPr>
          <w:rFonts w:ascii="Bahnschrift SemiCondensed" w:hAnsi="Bahnschrift SemiCondensed"/>
        </w:rPr>
        <w:t xml:space="preserve"> </w:t>
      </w:r>
    </w:p>
    <w:p w:rsidR="00C86234" w:rsidRPr="006A464E" w:rsidRDefault="00C86234" w:rsidP="003B154E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>Checks for Authorization before transaction of any process.</w:t>
      </w:r>
    </w:p>
    <w:p w:rsidR="00EE7FD2" w:rsidRPr="006A464E" w:rsidRDefault="00C87C44" w:rsidP="000717A6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>Withdraw</w:t>
      </w:r>
      <w:r w:rsidR="000717A6" w:rsidRPr="006A464E">
        <w:rPr>
          <w:rFonts w:ascii="Bahnschrift SemiCondensed" w:hAnsi="Bahnschrift SemiCondensed"/>
        </w:rPr>
        <w:t>al of fund, checks</w:t>
      </w:r>
      <w:r w:rsidR="000A118C" w:rsidRPr="006A464E">
        <w:rPr>
          <w:rFonts w:ascii="Bahnschrift SemiCondensed" w:hAnsi="Bahnschrift SemiCondensed"/>
        </w:rPr>
        <w:t xml:space="preserve"> if the amount is not greater than user balance and also checks if the wallet pin is correct.</w:t>
      </w:r>
    </w:p>
    <w:p w:rsidR="00AA16DA" w:rsidRPr="001138B9" w:rsidRDefault="00602236" w:rsidP="001138B9">
      <w:pPr>
        <w:pStyle w:val="ListParagraph"/>
        <w:numPr>
          <w:ilvl w:val="0"/>
          <w:numId w:val="2"/>
        </w:numPr>
        <w:rPr>
          <w:rFonts w:ascii="Bahnschrift SemiCondensed" w:hAnsi="Bahnschrift SemiCondensed"/>
        </w:rPr>
      </w:pPr>
      <w:r w:rsidRPr="006A464E">
        <w:rPr>
          <w:rFonts w:ascii="Bahnschrift SemiCondensed" w:hAnsi="Bahnschrift SemiCondensed"/>
        </w:rPr>
        <w:t xml:space="preserve">Verifies the payment and add the amount to the user wallet balance if the </w:t>
      </w:r>
      <w:r w:rsidR="000A222A" w:rsidRPr="006A464E">
        <w:rPr>
          <w:rFonts w:ascii="Bahnschrift SemiCondensed" w:hAnsi="Bahnschrift SemiCondensed"/>
        </w:rPr>
        <w:t>verification was successful and then create a transaction record on the database.</w:t>
      </w:r>
    </w:p>
    <w:p w:rsidR="000A222A" w:rsidRDefault="00AA16DA" w:rsidP="00AA16DA">
      <w:pPr>
        <w:rPr>
          <w:rFonts w:ascii="Bahnschrift SemiCondensed" w:hAnsi="Bahnschrift SemiCondensed"/>
        </w:rPr>
      </w:pPr>
      <w:proofErr w:type="spellStart"/>
      <w:r w:rsidRPr="00AA16DA">
        <w:rPr>
          <w:rFonts w:ascii="Bahnschrift SemiCondensed" w:hAnsi="Bahnschrift SemiCondensed"/>
          <w:b/>
          <w:bCs/>
        </w:rPr>
        <w:t>Seccon</w:t>
      </w:r>
      <w:proofErr w:type="spellEnd"/>
      <w:r>
        <w:t xml:space="preserve"> – </w:t>
      </w:r>
      <w:r w:rsidRPr="00AA16DA">
        <w:rPr>
          <w:rFonts w:ascii="Bahnschrift SemiCondensed" w:hAnsi="Bahnschrift SemiCondensed"/>
        </w:rPr>
        <w:t>Security Consultant website</w:t>
      </w:r>
    </w:p>
    <w:p w:rsidR="00AA16DA" w:rsidRDefault="00CC32DF" w:rsidP="00AA16DA">
      <w:pPr>
        <w:pStyle w:val="ListParagraph"/>
        <w:numPr>
          <w:ilvl w:val="0"/>
          <w:numId w:val="3"/>
        </w:numPr>
        <w:rPr>
          <w:rFonts w:ascii="Bahnschrift SemiCondensed" w:hAnsi="Bahnschrift SemiCondensed"/>
        </w:rPr>
      </w:pPr>
      <w:r w:rsidRPr="00DB3DA8">
        <w:rPr>
          <w:rFonts w:ascii="Bahnschrift SemiCondensed" w:hAnsi="Bahnschrift SemiCondensed"/>
        </w:rPr>
        <w:t>Offers Business Consulting that provides a complex administrative solution for capital events globally.</w:t>
      </w:r>
    </w:p>
    <w:p w:rsidR="00DB3DA8" w:rsidRDefault="00DB3DA8" w:rsidP="00AA16DA">
      <w:pPr>
        <w:pStyle w:val="ListParagraph"/>
        <w:numPr>
          <w:ilvl w:val="0"/>
          <w:numId w:val="3"/>
        </w:num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Offers a security program that contributes to the bottom line of the organization.</w:t>
      </w:r>
    </w:p>
    <w:p w:rsidR="00DB3DA8" w:rsidRDefault="003921B5" w:rsidP="00AA16DA">
      <w:pPr>
        <w:pStyle w:val="ListParagraph"/>
        <w:numPr>
          <w:ilvl w:val="0"/>
          <w:numId w:val="3"/>
        </w:num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 xml:space="preserve">Offers software development consulting that stand for the </w:t>
      </w:r>
      <w:proofErr w:type="spellStart"/>
      <w:r>
        <w:rPr>
          <w:rFonts w:ascii="Bahnschrift SemiCondensed" w:hAnsi="Bahnschrift SemiCondensed"/>
        </w:rPr>
        <w:t>provition</w:t>
      </w:r>
      <w:proofErr w:type="spellEnd"/>
      <w:r>
        <w:rPr>
          <w:rFonts w:ascii="Bahnschrift SemiCondensed" w:hAnsi="Bahnschrift SemiCondensed"/>
        </w:rPr>
        <w:t xml:space="preserve"> of expert IT knowledge to </w:t>
      </w:r>
      <w:proofErr w:type="gramStart"/>
      <w:r w:rsidR="00900216">
        <w:rPr>
          <w:rFonts w:ascii="Bahnschrift SemiCondensed" w:hAnsi="Bahnschrift SemiCondensed"/>
        </w:rPr>
        <w:t>companies  to</w:t>
      </w:r>
      <w:proofErr w:type="gramEnd"/>
      <w:r w:rsidR="00900216">
        <w:rPr>
          <w:rFonts w:ascii="Bahnschrift SemiCondensed" w:hAnsi="Bahnschrift SemiCondensed"/>
        </w:rPr>
        <w:t xml:space="preserve"> suggest solutions to their problem.</w:t>
      </w:r>
    </w:p>
    <w:p w:rsidR="00900216" w:rsidRPr="00DB3DA8" w:rsidRDefault="00900216" w:rsidP="00AA16DA">
      <w:pPr>
        <w:pStyle w:val="ListParagraph"/>
        <w:numPr>
          <w:ilvl w:val="0"/>
          <w:numId w:val="3"/>
        </w:num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 xml:space="preserve">Offers </w:t>
      </w:r>
      <w:proofErr w:type="spellStart"/>
      <w:r>
        <w:rPr>
          <w:rFonts w:ascii="Bahnschrift SemiCondensed" w:hAnsi="Bahnschrift SemiCondensed"/>
        </w:rPr>
        <w:t>Enterpreneur</w:t>
      </w:r>
      <w:proofErr w:type="spellEnd"/>
      <w:r>
        <w:rPr>
          <w:rFonts w:ascii="Bahnschrift SemiCondensed" w:hAnsi="Bahnschrift SemiCondensed"/>
        </w:rPr>
        <w:t xml:space="preserve"> programs that is design for young </w:t>
      </w:r>
      <w:proofErr w:type="gramStart"/>
      <w:r>
        <w:rPr>
          <w:rFonts w:ascii="Bahnschrift SemiCondensed" w:hAnsi="Bahnschrift SemiCondensed"/>
        </w:rPr>
        <w:t>professionals  without</w:t>
      </w:r>
      <w:proofErr w:type="gramEnd"/>
      <w:r>
        <w:rPr>
          <w:rFonts w:ascii="Bahnschrift SemiCondensed" w:hAnsi="Bahnschrift SemiCondensed"/>
        </w:rPr>
        <w:t xml:space="preserve"> work experience or anyone desiring to become</w:t>
      </w:r>
      <w:r w:rsidR="004D064B">
        <w:rPr>
          <w:rFonts w:ascii="Bahnschrift SemiCondensed" w:hAnsi="Bahnschrift SemiCondensed"/>
        </w:rPr>
        <w:t xml:space="preserve"> a business owner.</w:t>
      </w:r>
      <w:r>
        <w:rPr>
          <w:rFonts w:ascii="Bahnschrift SemiCondensed" w:hAnsi="Bahnschrift SemiCondensed"/>
        </w:rPr>
        <w:t xml:space="preserve"> </w:t>
      </w:r>
    </w:p>
    <w:sectPr w:rsidR="00900216" w:rsidRPr="00DB3DA8">
      <w:footerReference w:type="default" r:id="rId8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FCA" w:rsidRDefault="00D80FCA">
      <w:pPr>
        <w:spacing w:after="0" w:line="240" w:lineRule="auto"/>
      </w:pPr>
      <w:r>
        <w:separator/>
      </w:r>
    </w:p>
  </w:endnote>
  <w:endnote w:type="continuationSeparator" w:id="0">
    <w:p w:rsidR="00D80FCA" w:rsidRDefault="00D8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AF2" w:rsidRDefault="00BE34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AF2" w:rsidRDefault="00A91A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A91AF2" w:rsidRDefault="00A91A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1AF2" w:rsidRDefault="00BE34A6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38B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A91AF2" w:rsidRDefault="00BE34A6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38B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A2931F6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637F840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643E885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FCA" w:rsidRDefault="00D80FCA">
      <w:pPr>
        <w:spacing w:after="0" w:line="240" w:lineRule="auto"/>
      </w:pPr>
      <w:r>
        <w:separator/>
      </w:r>
    </w:p>
  </w:footnote>
  <w:footnote w:type="continuationSeparator" w:id="0">
    <w:p w:rsidR="00D80FCA" w:rsidRDefault="00D8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D5DD8"/>
    <w:multiLevelType w:val="hybridMultilevel"/>
    <w:tmpl w:val="FD7E7E8A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45A05"/>
    <w:multiLevelType w:val="hybridMultilevel"/>
    <w:tmpl w:val="72F8FCF8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D0747"/>
    <w:multiLevelType w:val="hybridMultilevel"/>
    <w:tmpl w:val="C108D5B4"/>
    <w:lvl w:ilvl="0" w:tplc="0F8480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91"/>
    <w:rsid w:val="00007E3C"/>
    <w:rsid w:val="00010675"/>
    <w:rsid w:val="00010CAD"/>
    <w:rsid w:val="0006209F"/>
    <w:rsid w:val="000717A6"/>
    <w:rsid w:val="000A118C"/>
    <w:rsid w:val="000A222A"/>
    <w:rsid w:val="000C37B0"/>
    <w:rsid w:val="001138B9"/>
    <w:rsid w:val="001239C5"/>
    <w:rsid w:val="001849D9"/>
    <w:rsid w:val="001B4E39"/>
    <w:rsid w:val="001E7F54"/>
    <w:rsid w:val="0021569C"/>
    <w:rsid w:val="0025009E"/>
    <w:rsid w:val="002757B1"/>
    <w:rsid w:val="002D0CB0"/>
    <w:rsid w:val="002D2226"/>
    <w:rsid w:val="002F416A"/>
    <w:rsid w:val="003244BF"/>
    <w:rsid w:val="003359E7"/>
    <w:rsid w:val="0035035D"/>
    <w:rsid w:val="003921B5"/>
    <w:rsid w:val="003B154E"/>
    <w:rsid w:val="004465A7"/>
    <w:rsid w:val="00463B23"/>
    <w:rsid w:val="004A6205"/>
    <w:rsid w:val="004D064B"/>
    <w:rsid w:val="00510EA1"/>
    <w:rsid w:val="005943EE"/>
    <w:rsid w:val="005C2EA9"/>
    <w:rsid w:val="005D565B"/>
    <w:rsid w:val="00602236"/>
    <w:rsid w:val="00603CCD"/>
    <w:rsid w:val="00643238"/>
    <w:rsid w:val="00693ABE"/>
    <w:rsid w:val="006A26BE"/>
    <w:rsid w:val="006A464E"/>
    <w:rsid w:val="007351F8"/>
    <w:rsid w:val="00784C91"/>
    <w:rsid w:val="007C26E1"/>
    <w:rsid w:val="007D44E5"/>
    <w:rsid w:val="007F1ABA"/>
    <w:rsid w:val="00803FEF"/>
    <w:rsid w:val="00805F2D"/>
    <w:rsid w:val="00900216"/>
    <w:rsid w:val="009138E8"/>
    <w:rsid w:val="00953308"/>
    <w:rsid w:val="009A229C"/>
    <w:rsid w:val="00A476E5"/>
    <w:rsid w:val="00A91AF2"/>
    <w:rsid w:val="00AA16DA"/>
    <w:rsid w:val="00BC2662"/>
    <w:rsid w:val="00BE34A6"/>
    <w:rsid w:val="00BF2DF5"/>
    <w:rsid w:val="00BF4D3A"/>
    <w:rsid w:val="00C505CE"/>
    <w:rsid w:val="00C60E71"/>
    <w:rsid w:val="00C86234"/>
    <w:rsid w:val="00C87C44"/>
    <w:rsid w:val="00CC32DF"/>
    <w:rsid w:val="00D47957"/>
    <w:rsid w:val="00D80FCA"/>
    <w:rsid w:val="00D848CF"/>
    <w:rsid w:val="00DA493C"/>
    <w:rsid w:val="00DB3DA8"/>
    <w:rsid w:val="00DF088D"/>
    <w:rsid w:val="00DF4F2D"/>
    <w:rsid w:val="00E347B2"/>
    <w:rsid w:val="00EB14AC"/>
    <w:rsid w:val="00EC4C2E"/>
    <w:rsid w:val="00EC6003"/>
    <w:rsid w:val="00EE7FD2"/>
    <w:rsid w:val="00F00364"/>
    <w:rsid w:val="00F44090"/>
    <w:rsid w:val="00F50E22"/>
    <w:rsid w:val="00F75266"/>
    <w:rsid w:val="00F87B2A"/>
    <w:rsid w:val="00F927EC"/>
    <w:rsid w:val="00FC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849CF7-A6E8-4DA7-A085-AE9DC520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7C26E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Portfolio-v2\fem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7EB59C152C4121B2C6FB08022D6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51CF5-076E-4E92-AC70-0D8C5BE9BC52}"/>
      </w:docPartPr>
      <w:docPartBody>
        <w:p w:rsidR="001B2DFD" w:rsidRDefault="008B4F8F">
          <w:pPr>
            <w:pStyle w:val="9C7EB59C152C4121B2C6FB08022D6D76"/>
          </w:pPr>
          <w:r>
            <w:t>[Type the document subtitle]</w:t>
          </w:r>
        </w:p>
      </w:docPartBody>
    </w:docPart>
    <w:docPart>
      <w:docPartPr>
        <w:name w:val="757D91CA49F1479EBFCB18431DFB8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42569-5CC3-4668-8BA4-EDBEEFC59F29}"/>
      </w:docPartPr>
      <w:docPartBody>
        <w:p w:rsidR="00000000" w:rsidRDefault="001538D9" w:rsidP="001538D9">
          <w:pPr>
            <w:pStyle w:val="757D91CA49F1479EBFCB18431DFB877F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8F"/>
    <w:rsid w:val="001538D9"/>
    <w:rsid w:val="001B2DFD"/>
    <w:rsid w:val="003E32C8"/>
    <w:rsid w:val="008B4F8F"/>
    <w:rsid w:val="00C3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68238BBC66432190F200764CCDCBCD">
    <w:name w:val="AF68238BBC66432190F200764CCDCBCD"/>
  </w:style>
  <w:style w:type="paragraph" w:customStyle="1" w:styleId="9C7EB59C152C4121B2C6FB08022D6D76">
    <w:name w:val="9C7EB59C152C4121B2C6FB08022D6D7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33C4B4C6EEE410F8236DDEE973F942B">
    <w:name w:val="133C4B4C6EEE410F8236DDEE973F942B"/>
  </w:style>
  <w:style w:type="paragraph" w:customStyle="1" w:styleId="757D91CA49F1479EBFCB18431DFB877F">
    <w:name w:val="757D91CA49F1479EBFCB18431DFB877F"/>
    <w:rsid w:val="00153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168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Yusuph Habeeb OLUFEMI</vt:lpstr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Yusuph Habeeb OLUFEMI</dc:title>
  <dc:subject>Frontend software engineer</dc:subject>
  <dc:creator>user</dc:creator>
  <cp:lastModifiedBy>user</cp:lastModifiedBy>
  <cp:revision>8</cp:revision>
  <dcterms:created xsi:type="dcterms:W3CDTF">2022-10-05T01:28:00Z</dcterms:created>
  <dcterms:modified xsi:type="dcterms:W3CDTF">2022-10-15T18:24:00Z</dcterms:modified>
</cp:coreProperties>
</file>